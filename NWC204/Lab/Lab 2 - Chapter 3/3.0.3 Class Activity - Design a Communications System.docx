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17F3" w14:textId="777C2902" w:rsidR="004D36D7" w:rsidRPr="00FD4A68" w:rsidRDefault="005D40F1"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77777777" w:rsidR="00692169" w:rsidRDefault="00692169" w:rsidP="00692169">
      <w:pPr>
        <w:pStyle w:val="BodyTextL25"/>
      </w:pPr>
      <w:r>
        <w:t>You have just purchased a new automobile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720A8675" w14:textId="77777777" w:rsidR="00692169" w:rsidRDefault="00692169" w:rsidP="00692169">
      <w:pPr>
        <w:pStyle w:val="BodyTextL25"/>
      </w:pPr>
      <w:r>
        <w:t>How will you communicate with the mechanics?  Design a communications model to ensure that the car is properly repaired.</w:t>
      </w:r>
    </w:p>
    <w:p w14:paraId="43F46E48" w14:textId="77777777" w:rsidR="00692169" w:rsidRPr="00A91851" w:rsidRDefault="00692169" w:rsidP="00692169">
      <w:pPr>
        <w:pStyle w:val="Heading1"/>
        <w:numPr>
          <w:ilvl w:val="0"/>
          <w:numId w:val="3"/>
        </w:numPr>
      </w:pPr>
      <w:r w:rsidRPr="00A91851">
        <w:t>Reflection</w:t>
      </w:r>
      <w:r>
        <w:t xml:space="preserve"> Question</w:t>
      </w:r>
    </w:p>
    <w:p w14:paraId="13378FE2" w14:textId="77777777" w:rsidR="00692169" w:rsidRDefault="00692169" w:rsidP="00692169">
      <w:pPr>
        <w:pStyle w:val="BodyTextL25"/>
      </w:pPr>
      <w:r>
        <w:t xml:space="preserve">What steps did you identify as </w:t>
      </w:r>
      <w:r w:rsidRPr="009741EC">
        <w:t>important</w:t>
      </w:r>
      <w:r>
        <w:t xml:space="preserve"> to communicating your repair request?  Justify your answer.</w:t>
      </w:r>
    </w:p>
    <w:p w14:paraId="55978EC4" w14:textId="77777777" w:rsidR="00692169" w:rsidRDefault="00692169" w:rsidP="00692169">
      <w:pPr>
        <w:pStyle w:val="AnswerLineL25"/>
      </w:pPr>
      <w:r>
        <w:t>Type your answers here.</w:t>
      </w:r>
      <w:bookmarkStart w:id="0" w:name="_GoBack"/>
      <w:bookmarkEnd w:id="0"/>
    </w:p>
    <w:sectPr w:rsidR="0069216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7BC7E" w14:textId="77777777" w:rsidR="005D40F1" w:rsidRDefault="005D40F1" w:rsidP="00710659">
      <w:pPr>
        <w:spacing w:after="0" w:line="240" w:lineRule="auto"/>
      </w:pPr>
      <w:r>
        <w:separator/>
      </w:r>
    </w:p>
    <w:p w14:paraId="7B86F27B" w14:textId="77777777" w:rsidR="005D40F1" w:rsidRDefault="005D40F1"/>
  </w:endnote>
  <w:endnote w:type="continuationSeparator" w:id="0">
    <w:p w14:paraId="490ACAFA" w14:textId="77777777" w:rsidR="005D40F1" w:rsidRDefault="005D40F1" w:rsidP="00710659">
      <w:pPr>
        <w:spacing w:after="0" w:line="240" w:lineRule="auto"/>
      </w:pPr>
      <w:r>
        <w:continuationSeparator/>
      </w:r>
    </w:p>
    <w:p w14:paraId="3E19B07D" w14:textId="77777777" w:rsidR="005D40F1" w:rsidRDefault="005D4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1E0A7" w14:textId="09647F4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t xml:space="preserve"> - </w:t>
    </w:r>
    <w:r>
      <w:fldChar w:fldCharType="begin"/>
    </w:r>
    <w:r>
      <w:instrText xml:space="preserve"> SAVEDATE  \@ "yyyy"  \* MERGEFORMAT </w:instrText>
    </w:r>
    <w:r>
      <w:fldChar w:fldCharType="separate"/>
    </w:r>
    <w:r w:rsidR="009250D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6996" w14:textId="671E475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250D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EE0AC" w14:textId="77777777" w:rsidR="005D40F1" w:rsidRDefault="005D40F1" w:rsidP="00710659">
      <w:pPr>
        <w:spacing w:after="0" w:line="240" w:lineRule="auto"/>
      </w:pPr>
      <w:r>
        <w:separator/>
      </w:r>
    </w:p>
    <w:p w14:paraId="267DE547" w14:textId="77777777" w:rsidR="005D40F1" w:rsidRDefault="005D40F1"/>
  </w:footnote>
  <w:footnote w:type="continuationSeparator" w:id="0">
    <w:p w14:paraId="70A1C282" w14:textId="77777777" w:rsidR="005D40F1" w:rsidRDefault="005D40F1" w:rsidP="00710659">
      <w:pPr>
        <w:spacing w:after="0" w:line="240" w:lineRule="auto"/>
      </w:pPr>
      <w:r>
        <w:continuationSeparator/>
      </w:r>
    </w:p>
    <w:p w14:paraId="08AFFC07" w14:textId="77777777" w:rsidR="005D40F1" w:rsidRDefault="005D4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14:paraId="022AFE20" w14:textId="77777777" w:rsidR="00926CB2" w:rsidRDefault="00B61EE8" w:rsidP="008402F2">
        <w:pPr>
          <w:pStyle w:val="PageHead"/>
        </w:pPr>
        <w:r>
          <w:t>Class Activity - Design a Communications System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40F1"/>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0D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93BA9"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793BA9"/>
    <w:rsid w:val="00897863"/>
    <w:rsid w:val="0093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F2E4F-0C57-4849-8930-0029036D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SP</dc:creator>
  <dc:description>2013</dc:description>
  <cp:lastModifiedBy>DH</cp:lastModifiedBy>
  <cp:revision>2</cp:revision>
  <cp:lastPrinted>2019-10-18T13:51:00Z</cp:lastPrinted>
  <dcterms:created xsi:type="dcterms:W3CDTF">2019-11-25T21:07:00Z</dcterms:created>
  <dcterms:modified xsi:type="dcterms:W3CDTF">2019-11-25T21:07:00Z</dcterms:modified>
</cp:coreProperties>
</file>